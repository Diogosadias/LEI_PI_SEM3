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A73F" w14:textId="5F295AE1" w:rsidR="00C6554A" w:rsidRPr="008B5277" w:rsidRDefault="004A3E81" w:rsidP="00C6554A">
      <w:pPr>
        <w:pStyle w:val="Fotografia"/>
      </w:pPr>
      <w:r>
        <w:rPr>
          <w:noProof/>
        </w:rPr>
        <w:drawing>
          <wp:inline distT="0" distB="0" distL="0" distR="0" wp14:anchorId="50904D2B" wp14:editId="12E62FE5">
            <wp:extent cx="5274310" cy="2966720"/>
            <wp:effectExtent l="0" t="0" r="2540" b="5080"/>
            <wp:docPr id="1" name="Imagem 1" descr="Ligação tecnológico abst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gação tecnológico abstra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5D5" w14:textId="2B902F33" w:rsidR="00C6554A" w:rsidRDefault="004A3E81" w:rsidP="00C6554A">
      <w:pPr>
        <w:pStyle w:val="Ttulo"/>
      </w:pPr>
      <w:r>
        <w:t>Relatório – Sprint 1-2</w:t>
      </w:r>
    </w:p>
    <w:p w14:paraId="3E52B670" w14:textId="050B14CE" w:rsidR="00C6554A" w:rsidRPr="00D5413C" w:rsidRDefault="004A3E81" w:rsidP="00C6554A">
      <w:pPr>
        <w:pStyle w:val="Subttulo"/>
      </w:pPr>
      <w:r>
        <w:t>Exposição e Explicação</w:t>
      </w:r>
    </w:p>
    <w:p w14:paraId="062DBC7C" w14:textId="642AA331" w:rsidR="00C6554A" w:rsidRDefault="004A3E81" w:rsidP="00C6554A">
      <w:pPr>
        <w:pStyle w:val="InformaesdeContacto"/>
        <w:rPr>
          <w:lang w:bidi="pt-PT"/>
        </w:rPr>
      </w:pPr>
      <w:r>
        <w:t>Diogo</w:t>
      </w:r>
      <w:r w:rsidR="00C6554A">
        <w:rPr>
          <w:lang w:bidi="pt-PT"/>
        </w:rPr>
        <w:t xml:space="preserve"> </w:t>
      </w:r>
      <w:r>
        <w:rPr>
          <w:lang w:bidi="pt-PT"/>
        </w:rPr>
        <w:t>Sá Dias</w:t>
      </w:r>
      <w:r w:rsidR="00C6554A">
        <w:rPr>
          <w:lang w:bidi="pt-PT"/>
        </w:rPr>
        <w:t xml:space="preserve">| </w:t>
      </w:r>
      <w:r>
        <w:t>ESINF</w:t>
      </w:r>
      <w:r w:rsidR="00C6554A">
        <w:rPr>
          <w:lang w:bidi="pt-PT"/>
        </w:rPr>
        <w:t xml:space="preserve"> | </w:t>
      </w:r>
      <w:r>
        <w:t>2021-22</w:t>
      </w:r>
      <w:r w:rsidR="00C6554A">
        <w:rPr>
          <w:lang w:bidi="pt-PT"/>
        </w:rPr>
        <w:br w:type="page"/>
      </w:r>
    </w:p>
    <w:sdt>
      <w:sdtPr>
        <w:rPr>
          <w:lang w:val="pt-PT"/>
        </w:rPr>
        <w:id w:val="-17313039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</w:rPr>
      </w:sdtEndPr>
      <w:sdtContent>
        <w:p w14:paraId="4BB534A5" w14:textId="43B6870A" w:rsidR="004A3E81" w:rsidRDefault="004A3E81">
          <w:pPr>
            <w:pStyle w:val="Cabealhodondice"/>
          </w:pPr>
          <w:r>
            <w:rPr>
              <w:lang w:val="pt-PT"/>
            </w:rPr>
            <w:t>Índice</w:t>
          </w:r>
        </w:p>
        <w:p w14:paraId="210091B8" w14:textId="3D6CCAC3" w:rsidR="004A3E81" w:rsidRDefault="004A3E81">
          <w:pPr>
            <w:pStyle w:val="ndice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56905" w:history="1">
            <w:r w:rsidRPr="00A20E9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FAF7" w14:textId="76A5AB8A" w:rsidR="004A3E81" w:rsidRDefault="004A3E81">
          <w:pPr>
            <w:pStyle w:val="ndice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8056906" w:history="1">
            <w:r w:rsidRPr="00A20E9E">
              <w:rPr>
                <w:rStyle w:val="Hiperligao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9544" w14:textId="01347CBC" w:rsidR="004A3E81" w:rsidRDefault="004A3E81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8056907" w:history="1">
            <w:r w:rsidRPr="00A20E9E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531A" w14:textId="4243210E" w:rsidR="004A3E81" w:rsidRDefault="004A3E81">
          <w:pPr>
            <w:pStyle w:val="ndice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8056908" w:history="1">
            <w:r w:rsidRPr="00A20E9E">
              <w:rPr>
                <w:rStyle w:val="Hiperligao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6CC5" w14:textId="3EB200F6" w:rsidR="004A3E81" w:rsidRDefault="004A3E81">
          <w:r>
            <w:fldChar w:fldCharType="end"/>
          </w:r>
        </w:p>
      </w:sdtContent>
    </w:sdt>
    <w:p w14:paraId="52C3821E" w14:textId="5D191CE8" w:rsidR="004A3E81" w:rsidRDefault="004A3E81">
      <w:r>
        <w:br w:type="page"/>
      </w:r>
    </w:p>
    <w:p w14:paraId="2776C567" w14:textId="77777777" w:rsidR="004A3E81" w:rsidRDefault="004A3E81" w:rsidP="00C6554A">
      <w:pPr>
        <w:pStyle w:val="InformaesdeContacto"/>
      </w:pPr>
    </w:p>
    <w:p w14:paraId="23A493B3" w14:textId="1925A68F" w:rsidR="00C6554A" w:rsidRDefault="004A3E81" w:rsidP="00C6554A">
      <w:pPr>
        <w:pStyle w:val="Ttulo1"/>
      </w:pPr>
      <w:bookmarkStart w:id="0" w:name="_Toc88056905"/>
      <w:r>
        <w:t>Introdução</w:t>
      </w:r>
      <w:bookmarkEnd w:id="0"/>
    </w:p>
    <w:p w14:paraId="4DA5FA4A" w14:textId="77777777" w:rsidR="004A3E81" w:rsidRDefault="004A3E81" w:rsidP="004A3E81">
      <w:r>
        <w:t>Breve explicação do Diagrama de Classes:</w:t>
      </w:r>
    </w:p>
    <w:p w14:paraId="737FD11B" w14:textId="77777777" w:rsidR="004A3E81" w:rsidRDefault="004A3E81" w:rsidP="004A3E81">
      <w:r>
        <w:t xml:space="preserve">Inicialmente, foi pensado fazer vários </w:t>
      </w:r>
      <w:proofErr w:type="spellStart"/>
      <w:r>
        <w:t>controllers</w:t>
      </w:r>
      <w:proofErr w:type="spellEnd"/>
      <w:r>
        <w:t xml:space="preserve"> e cada um dos mesmos iria implementar uma US. Posteriormente optamos por fazer um só </w:t>
      </w:r>
      <w:proofErr w:type="spellStart"/>
      <w:r>
        <w:t>controller</w:t>
      </w:r>
      <w:proofErr w:type="spellEnd"/>
      <w:r>
        <w:t xml:space="preserve"> que </w:t>
      </w:r>
      <w:proofErr w:type="gramStart"/>
      <w:r>
        <w:t>designa-mos</w:t>
      </w:r>
      <w:proofErr w:type="gramEnd"/>
      <w:r>
        <w:t xml:space="preserve"> de </w:t>
      </w:r>
      <w:proofErr w:type="spellStart"/>
      <w:r>
        <w:t>MainController</w:t>
      </w:r>
      <w:proofErr w:type="spellEnd"/>
      <w:r>
        <w:t xml:space="preserve">, no qual esse fará a função de todos os outros </w:t>
      </w:r>
      <w:proofErr w:type="spellStart"/>
      <w:r>
        <w:t>controllers</w:t>
      </w:r>
      <w:proofErr w:type="spellEnd"/>
      <w:r>
        <w:t xml:space="preserve"> anteriormente mencionados.</w:t>
      </w:r>
    </w:p>
    <w:p w14:paraId="0985EC0D" w14:textId="77777777" w:rsidR="004A3E81" w:rsidRDefault="004A3E81" w:rsidP="004A3E81">
      <w:r>
        <w:t xml:space="preserve">Basicamente, é importado através da classe </w:t>
      </w:r>
      <w:proofErr w:type="spellStart"/>
      <w:r>
        <w:t>Import</w:t>
      </w:r>
      <w:proofErr w:type="spellEnd"/>
      <w:r>
        <w:t xml:space="preserve">, um ficheiro </w:t>
      </w:r>
      <w:proofErr w:type="spellStart"/>
      <w:r>
        <w:t>csv</w:t>
      </w:r>
      <w:proofErr w:type="spellEnd"/>
      <w:r>
        <w:t xml:space="preserve">, no qual possui todas as informações dos navios. Esses navios que são guardados numa árvore </w:t>
      </w:r>
      <w:proofErr w:type="spellStart"/>
      <w:r>
        <w:t>ShipTree</w:t>
      </w:r>
      <w:proofErr w:type="spellEnd"/>
      <w:r>
        <w:t xml:space="preserve"> que possui os navios. Cada navio tem uma árvore de movimentos que guarda todos os </w:t>
      </w:r>
      <w:proofErr w:type="gramStart"/>
      <w:r>
        <w:t>atributo dinâmicos</w:t>
      </w:r>
      <w:proofErr w:type="gramEnd"/>
      <w:r>
        <w:t xml:space="preserve"> do navio, ou seja, os relacionados com a posição do navio.</w:t>
      </w:r>
    </w:p>
    <w:p w14:paraId="54738950" w14:textId="71BD7048" w:rsidR="004A3E81" w:rsidRPr="004A3E81" w:rsidRDefault="004A3E81" w:rsidP="004A3E81">
      <w:r>
        <w:t xml:space="preserve">Complexidade das </w:t>
      </w:r>
      <w:proofErr w:type="spellStart"/>
      <w:r>
        <w:t>US’s</w:t>
      </w:r>
      <w:proofErr w:type="spellEnd"/>
      <w:r>
        <w:t xml:space="preserve">: varia desde </w:t>
      </w:r>
      <w:proofErr w:type="spellStart"/>
      <w:r>
        <w:t>logn</w:t>
      </w:r>
      <w:proofErr w:type="spellEnd"/>
      <w:r>
        <w:t xml:space="preserve"> até n ao quadrado</w:t>
      </w:r>
    </w:p>
    <w:p w14:paraId="04A78B4B" w14:textId="0B8977E4" w:rsidR="00C6554A" w:rsidRDefault="00C6554A" w:rsidP="004A3E81"/>
    <w:p w14:paraId="33C91183" w14:textId="49105CA1" w:rsidR="004A3E81" w:rsidRDefault="004A3E81" w:rsidP="004A3E81">
      <w:pPr>
        <w:pStyle w:val="Ttulo1"/>
      </w:pPr>
      <w:bookmarkStart w:id="1" w:name="_Toc88056906"/>
      <w:r>
        <w:t>Sprint 1</w:t>
      </w:r>
      <w:bookmarkEnd w:id="1"/>
    </w:p>
    <w:p w14:paraId="13BE5F70" w14:textId="4BD2C1A5" w:rsidR="004A3E81" w:rsidRDefault="004A3E81" w:rsidP="004A3E81">
      <w:pPr>
        <w:pStyle w:val="Ttulo2"/>
      </w:pPr>
      <w:bookmarkStart w:id="2" w:name="_Toc88056907"/>
      <w:r>
        <w:t>Diagrama de Classes</w:t>
      </w:r>
      <w:bookmarkEnd w:id="2"/>
    </w:p>
    <w:p w14:paraId="6F5BA2C4" w14:textId="7889E4B4" w:rsidR="004A3E81" w:rsidRDefault="004A3E81" w:rsidP="004A3E81">
      <w:pPr>
        <w:pStyle w:val="Ttulo2"/>
      </w:pPr>
      <w:bookmarkStart w:id="3" w:name="_Toc88056908"/>
      <w:r>
        <w:t>Análise de Complexidade</w:t>
      </w:r>
      <w:bookmarkEnd w:id="3"/>
    </w:p>
    <w:p w14:paraId="5D17B577" w14:textId="71997B9B" w:rsidR="004A3E81" w:rsidRDefault="004A3E81">
      <w:r>
        <w:br w:type="page"/>
      </w:r>
    </w:p>
    <w:sectPr w:rsidR="004A3E81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2FB51" w14:textId="77777777" w:rsidR="00762A23" w:rsidRDefault="00762A23" w:rsidP="00C6554A">
      <w:pPr>
        <w:spacing w:before="0" w:after="0" w:line="240" w:lineRule="auto"/>
      </w:pPr>
      <w:r>
        <w:separator/>
      </w:r>
    </w:p>
  </w:endnote>
  <w:endnote w:type="continuationSeparator" w:id="0">
    <w:p w14:paraId="600A1022" w14:textId="77777777" w:rsidR="00762A23" w:rsidRDefault="00762A2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1095" w14:textId="77777777"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72685" w14:textId="77777777" w:rsidR="00762A23" w:rsidRDefault="00762A2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3A8566C" w14:textId="77777777" w:rsidR="00762A23" w:rsidRDefault="00762A2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3141"/>
        </w:tabs>
        <w:ind w:left="3141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1"/>
    <w:rsid w:val="002554CD"/>
    <w:rsid w:val="00293B83"/>
    <w:rsid w:val="002B4294"/>
    <w:rsid w:val="00333D0D"/>
    <w:rsid w:val="004116B5"/>
    <w:rsid w:val="004A3E81"/>
    <w:rsid w:val="004C049F"/>
    <w:rsid w:val="005000E2"/>
    <w:rsid w:val="006A3CE7"/>
    <w:rsid w:val="00762A23"/>
    <w:rsid w:val="0089714F"/>
    <w:rsid w:val="00C6554A"/>
    <w:rsid w:val="00CA7033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5829B"/>
  <w15:chartTrackingRefBased/>
  <w15:docId w15:val="{945DC8DB-5A80-488A-B923-7E7F283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4A3E81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A3E8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A3E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EBCC-27E4-43CD-A4B6-7CCBCCD4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6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Diogo Dias (1161605)</cp:lastModifiedBy>
  <cp:revision>1</cp:revision>
  <dcterms:created xsi:type="dcterms:W3CDTF">2021-11-17T15:49:00Z</dcterms:created>
  <dcterms:modified xsi:type="dcterms:W3CDTF">2021-11-17T15:55:00Z</dcterms:modified>
</cp:coreProperties>
</file>