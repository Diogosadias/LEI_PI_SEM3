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A73F" w14:textId="5F295AE1" w:rsidR="00C6554A" w:rsidRPr="008B5277" w:rsidRDefault="004A3E81" w:rsidP="00C6554A">
      <w:pPr>
        <w:pStyle w:val="Fotografia"/>
      </w:pPr>
      <w:r>
        <w:rPr>
          <w:noProof/>
        </w:rPr>
        <w:drawing>
          <wp:inline distT="0" distB="0" distL="0" distR="0" wp14:anchorId="50904D2B" wp14:editId="12E62FE5">
            <wp:extent cx="5274310" cy="2966720"/>
            <wp:effectExtent l="0" t="0" r="2540" b="5080"/>
            <wp:docPr id="1" name="Imagem 1" descr="Ligação tecnológico abst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gação tecnológico abstra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05D5" w14:textId="2B902F33" w:rsidR="00C6554A" w:rsidRDefault="004A3E81" w:rsidP="00C6554A">
      <w:pPr>
        <w:pStyle w:val="Title"/>
      </w:pPr>
      <w:r>
        <w:t>Relatório – Sprint 1-2</w:t>
      </w:r>
    </w:p>
    <w:p w14:paraId="3E52B670" w14:textId="050B14CE" w:rsidR="00C6554A" w:rsidRPr="00D5413C" w:rsidRDefault="004A3E81" w:rsidP="00C6554A">
      <w:pPr>
        <w:pStyle w:val="Subtitle"/>
      </w:pPr>
      <w:r>
        <w:t>Exposição e Explicação</w:t>
      </w:r>
    </w:p>
    <w:p w14:paraId="062DBC7C" w14:textId="6CDDB142" w:rsidR="00C6554A" w:rsidRDefault="004A3E81" w:rsidP="00C6554A">
      <w:pPr>
        <w:pStyle w:val="InformaesdeContacto"/>
        <w:rPr>
          <w:lang w:bidi="pt-PT"/>
        </w:rPr>
      </w:pPr>
      <w:r>
        <w:t>Diogo</w:t>
      </w:r>
      <w:r w:rsidR="00C6554A">
        <w:rPr>
          <w:lang w:bidi="pt-PT"/>
        </w:rPr>
        <w:t xml:space="preserve"> </w:t>
      </w:r>
      <w:r>
        <w:rPr>
          <w:lang w:bidi="pt-PT"/>
        </w:rPr>
        <w:t>Sá Dias</w:t>
      </w:r>
      <w:r w:rsidR="000F39B7">
        <w:rPr>
          <w:lang w:bidi="pt-PT"/>
        </w:rPr>
        <w:t xml:space="preserve"> – 1161605 </w:t>
      </w:r>
      <w:r w:rsidR="00C6554A">
        <w:rPr>
          <w:lang w:bidi="pt-PT"/>
        </w:rPr>
        <w:t xml:space="preserve">| </w:t>
      </w:r>
      <w:r>
        <w:t>ESINF</w:t>
      </w:r>
      <w:r w:rsidR="00C6554A">
        <w:rPr>
          <w:lang w:bidi="pt-PT"/>
        </w:rPr>
        <w:t xml:space="preserve"> | </w:t>
      </w:r>
      <w:r>
        <w:t>2021-22</w:t>
      </w:r>
      <w:r w:rsidR="00C6554A">
        <w:rPr>
          <w:lang w:bidi="pt-PT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pt-PT"/>
        </w:rPr>
        <w:id w:val="-1731303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B534A5" w14:textId="43B6870A" w:rsidR="004A3E81" w:rsidRPr="000F39B7" w:rsidRDefault="004A3E81">
          <w:pPr>
            <w:pStyle w:val="TOCHeading"/>
            <w:rPr>
              <w:lang w:val="pt-PT"/>
            </w:rPr>
          </w:pPr>
          <w:r>
            <w:rPr>
              <w:lang w:val="pt-PT"/>
            </w:rPr>
            <w:t>Índice</w:t>
          </w:r>
        </w:p>
        <w:p w14:paraId="68E82BB6" w14:textId="46ED25C3" w:rsidR="00A20AE2" w:rsidRDefault="004A3E81">
          <w:pPr>
            <w:pStyle w:val="TOC1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93577" w:history="1">
            <w:r w:rsidR="00A20AE2" w:rsidRPr="00052BCA">
              <w:rPr>
                <w:rStyle w:val="Hyperlink"/>
                <w:noProof/>
              </w:rPr>
              <w:t>Introdução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_Toc89093577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2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2DE1D210" w14:textId="58EEAD5B" w:rsidR="00A20AE2" w:rsidRDefault="00044111">
          <w:pPr>
            <w:pStyle w:val="TOC1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78" w:history="1">
            <w:r w:rsidR="00A20AE2" w:rsidRPr="00052BCA">
              <w:rPr>
                <w:rStyle w:val="Hyperlink"/>
                <w:noProof/>
              </w:rPr>
              <w:t>Sprint 1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_Toc89093578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3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4B448DB3" w14:textId="71C0ED86" w:rsidR="00A20AE2" w:rsidRDefault="00044111">
          <w:pPr>
            <w:pStyle w:val="TOC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79" w:history="1">
            <w:r w:rsidR="00A20AE2" w:rsidRPr="00052BCA">
              <w:rPr>
                <w:rStyle w:val="Hyperlink"/>
                <w:noProof/>
              </w:rPr>
              <w:t>Diagrama de Classes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_Toc89093579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3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1FFCD65C" w14:textId="07F641C2" w:rsidR="00A20AE2" w:rsidRDefault="00044111">
          <w:pPr>
            <w:pStyle w:val="TOC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80" w:history="1">
            <w:r w:rsidR="00A20AE2" w:rsidRPr="00052BCA">
              <w:rPr>
                <w:rStyle w:val="Hyperlink"/>
                <w:noProof/>
              </w:rPr>
              <w:t>Análise de Complexidade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_Toc89093580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3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41B84217" w14:textId="284F203F" w:rsidR="00A20AE2" w:rsidRDefault="00044111">
          <w:pPr>
            <w:pStyle w:val="TOC1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81" w:history="1">
            <w:r w:rsidR="00A20AE2" w:rsidRPr="00052BCA">
              <w:rPr>
                <w:rStyle w:val="Hyperlink"/>
                <w:noProof/>
              </w:rPr>
              <w:t>Sprint 2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_Toc89093581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4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54CC4ECF" w14:textId="5C6BD6F4" w:rsidR="00A20AE2" w:rsidRDefault="00044111">
          <w:pPr>
            <w:pStyle w:val="TOC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82" w:history="1">
            <w:r w:rsidR="00A20AE2" w:rsidRPr="00052BCA">
              <w:rPr>
                <w:rStyle w:val="Hyperlink"/>
                <w:noProof/>
              </w:rPr>
              <w:t>Diagrama de Classes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_Toc89093582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4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3CF84EF7" w14:textId="0601AF7D" w:rsidR="00A20AE2" w:rsidRDefault="00044111">
          <w:pPr>
            <w:pStyle w:val="TOC2"/>
            <w:tabs>
              <w:tab w:val="right" w:pos="8296"/>
            </w:tabs>
            <w:rPr>
              <w:rFonts w:eastAsiaTheme="minorEastAsia"/>
              <w:noProof/>
              <w:color w:val="auto"/>
              <w:lang w:val="en-US"/>
            </w:rPr>
          </w:pPr>
          <w:hyperlink w:anchor="_Toc89093583" w:history="1">
            <w:r w:rsidR="00A20AE2" w:rsidRPr="00052BCA">
              <w:rPr>
                <w:rStyle w:val="Hyperlink"/>
                <w:noProof/>
              </w:rPr>
              <w:t>Análise de Complexidade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_Toc89093583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4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1CFA258F" w14:textId="1739ED36" w:rsidR="00A20AE2" w:rsidRDefault="00044111">
          <w:pPr>
            <w:pStyle w:val="TOC3"/>
            <w:tabs>
              <w:tab w:val="right" w:pos="8296"/>
            </w:tabs>
            <w:rPr>
              <w:noProof/>
            </w:rPr>
          </w:pPr>
          <w:hyperlink w:anchor="_Toc89093584" w:history="1">
            <w:r w:rsidR="00A20AE2" w:rsidRPr="00052BCA">
              <w:rPr>
                <w:rStyle w:val="Hyperlink"/>
                <w:noProof/>
                <w:lang w:val="en-US"/>
              </w:rPr>
              <w:t>[US201] As a Port manager, I which to import ports from a text file and create a 2D-tree with port locations.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_Toc89093584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4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437FB1E5" w14:textId="4FC2913D" w:rsidR="00A20AE2" w:rsidRDefault="00044111">
          <w:pPr>
            <w:pStyle w:val="TOC3"/>
            <w:tabs>
              <w:tab w:val="right" w:pos="8296"/>
            </w:tabs>
            <w:rPr>
              <w:noProof/>
            </w:rPr>
          </w:pPr>
          <w:hyperlink w:anchor="_Toc89093585" w:history="1">
            <w:r w:rsidR="00A20AE2" w:rsidRPr="00052BCA">
              <w:rPr>
                <w:rStyle w:val="Hyperlink"/>
                <w:noProof/>
                <w:lang w:val="en-US"/>
              </w:rPr>
              <w:t>[US202] As a Traffic manager, I which to find the closest port of a ship given its CallSign, on a certain DateTime.</w:t>
            </w:r>
            <w:r w:rsidR="00A20AE2">
              <w:rPr>
                <w:noProof/>
                <w:webHidden/>
              </w:rPr>
              <w:tab/>
            </w:r>
            <w:r w:rsidR="00A20AE2">
              <w:rPr>
                <w:noProof/>
                <w:webHidden/>
              </w:rPr>
              <w:fldChar w:fldCharType="begin"/>
            </w:r>
            <w:r w:rsidR="00A20AE2">
              <w:rPr>
                <w:noProof/>
                <w:webHidden/>
              </w:rPr>
              <w:instrText xml:space="preserve"> PAGEREF _Toc89093585 \h </w:instrText>
            </w:r>
            <w:r w:rsidR="00A20AE2">
              <w:rPr>
                <w:noProof/>
                <w:webHidden/>
              </w:rPr>
            </w:r>
            <w:r w:rsidR="00A20AE2">
              <w:rPr>
                <w:noProof/>
                <w:webHidden/>
              </w:rPr>
              <w:fldChar w:fldCharType="separate"/>
            </w:r>
            <w:r w:rsidR="00A20AE2">
              <w:rPr>
                <w:noProof/>
                <w:webHidden/>
              </w:rPr>
              <w:t>5</w:t>
            </w:r>
            <w:r w:rsidR="00A20AE2">
              <w:rPr>
                <w:noProof/>
                <w:webHidden/>
              </w:rPr>
              <w:fldChar w:fldCharType="end"/>
            </w:r>
          </w:hyperlink>
        </w:p>
        <w:p w14:paraId="01B16CC5" w14:textId="14D87AF5" w:rsidR="004A3E81" w:rsidRDefault="004A3E81">
          <w:r>
            <w:fldChar w:fldCharType="end"/>
          </w:r>
        </w:p>
      </w:sdtContent>
    </w:sdt>
    <w:p w14:paraId="52C3821E" w14:textId="5D191CE8" w:rsidR="004A3E81" w:rsidRDefault="004A3E81">
      <w:r>
        <w:br w:type="page"/>
      </w:r>
    </w:p>
    <w:p w14:paraId="2776C567" w14:textId="77777777" w:rsidR="004A3E81" w:rsidRDefault="004A3E81" w:rsidP="00C6554A">
      <w:pPr>
        <w:pStyle w:val="InformaesdeContacto"/>
      </w:pPr>
    </w:p>
    <w:p w14:paraId="23A493B3" w14:textId="1925A68F" w:rsidR="00C6554A" w:rsidRDefault="004A3E81" w:rsidP="00C6554A">
      <w:pPr>
        <w:pStyle w:val="Heading1"/>
      </w:pPr>
      <w:bookmarkStart w:id="0" w:name="_Toc89093577"/>
      <w:r>
        <w:t>Introdução</w:t>
      </w:r>
      <w:bookmarkEnd w:id="0"/>
    </w:p>
    <w:p w14:paraId="4DA5FA4A" w14:textId="77777777" w:rsidR="004A3E81" w:rsidRDefault="004A3E81" w:rsidP="004A3E81">
      <w:r>
        <w:t>Breve explicação do Diagrama de Classes:</w:t>
      </w:r>
    </w:p>
    <w:p w14:paraId="737FD11B" w14:textId="77777777" w:rsidR="004A3E81" w:rsidRDefault="004A3E81" w:rsidP="004A3E81">
      <w:r>
        <w:t xml:space="preserve">Inicialmente, foi pensado fazer vários </w:t>
      </w:r>
      <w:proofErr w:type="spellStart"/>
      <w:r>
        <w:t>controllers</w:t>
      </w:r>
      <w:proofErr w:type="spellEnd"/>
      <w:r>
        <w:t xml:space="preserve"> e cada um dos mesmos iria implementar uma US. Posteriormente optamos por fazer um só </w:t>
      </w:r>
      <w:proofErr w:type="spellStart"/>
      <w:r>
        <w:t>controller</w:t>
      </w:r>
      <w:proofErr w:type="spellEnd"/>
      <w:r>
        <w:t xml:space="preserve"> que </w:t>
      </w:r>
      <w:proofErr w:type="gramStart"/>
      <w:r>
        <w:t>designa-mos</w:t>
      </w:r>
      <w:proofErr w:type="gramEnd"/>
      <w:r>
        <w:t xml:space="preserve"> de </w:t>
      </w:r>
      <w:proofErr w:type="spellStart"/>
      <w:r>
        <w:t>MainController</w:t>
      </w:r>
      <w:proofErr w:type="spellEnd"/>
      <w:r>
        <w:t xml:space="preserve">, no qual esse fará a função de todos os outros </w:t>
      </w:r>
      <w:proofErr w:type="spellStart"/>
      <w:r>
        <w:t>controllers</w:t>
      </w:r>
      <w:proofErr w:type="spellEnd"/>
      <w:r>
        <w:t xml:space="preserve"> anteriormente mencionados.</w:t>
      </w:r>
    </w:p>
    <w:p w14:paraId="0985EC0D" w14:textId="77777777" w:rsidR="004A3E81" w:rsidRDefault="004A3E81" w:rsidP="004A3E81">
      <w:r>
        <w:t xml:space="preserve">Basicamente, é importado através da classe </w:t>
      </w:r>
      <w:proofErr w:type="spellStart"/>
      <w:r>
        <w:t>Import</w:t>
      </w:r>
      <w:proofErr w:type="spellEnd"/>
      <w:r>
        <w:t xml:space="preserve">, um ficheiro </w:t>
      </w:r>
      <w:proofErr w:type="spellStart"/>
      <w:r>
        <w:t>csv</w:t>
      </w:r>
      <w:proofErr w:type="spellEnd"/>
      <w:r>
        <w:t xml:space="preserve">, no qual possui todas as informações dos navios. Esses navios que são guardados numa árvore </w:t>
      </w:r>
      <w:proofErr w:type="spellStart"/>
      <w:r>
        <w:t>ShipTree</w:t>
      </w:r>
      <w:proofErr w:type="spellEnd"/>
      <w:r>
        <w:t xml:space="preserve"> que possui os navios. Cada navio tem uma árvore de movimentos que guarda todos os </w:t>
      </w:r>
      <w:proofErr w:type="gramStart"/>
      <w:r>
        <w:t>atributo dinâmicos</w:t>
      </w:r>
      <w:proofErr w:type="gramEnd"/>
      <w:r>
        <w:t xml:space="preserve"> do navio, ou seja, os relacionados com a posição do navio.</w:t>
      </w:r>
    </w:p>
    <w:p w14:paraId="54738950" w14:textId="71BD7048" w:rsidR="004A3E81" w:rsidRPr="004A3E81" w:rsidRDefault="004A3E81" w:rsidP="004A3E81">
      <w:r>
        <w:t xml:space="preserve">Complexidade das </w:t>
      </w:r>
      <w:proofErr w:type="spellStart"/>
      <w:r>
        <w:t>US’s</w:t>
      </w:r>
      <w:proofErr w:type="spellEnd"/>
      <w:r>
        <w:t xml:space="preserve">: varia desde </w:t>
      </w:r>
      <w:proofErr w:type="spellStart"/>
      <w:r>
        <w:t>logn</w:t>
      </w:r>
      <w:proofErr w:type="spellEnd"/>
      <w:r>
        <w:t xml:space="preserve"> até n ao quadrado</w:t>
      </w:r>
    </w:p>
    <w:p w14:paraId="04A78B4B" w14:textId="0D4E6700" w:rsidR="00C6554A" w:rsidRDefault="00C6554A" w:rsidP="004A3E81"/>
    <w:p w14:paraId="13D21137" w14:textId="7CEB36E1" w:rsidR="00983392" w:rsidRDefault="00983392">
      <w:r>
        <w:br w:type="page"/>
      </w:r>
    </w:p>
    <w:p w14:paraId="33C91183" w14:textId="49105CA1" w:rsidR="004A3E81" w:rsidRDefault="004A3E81" w:rsidP="004A3E81">
      <w:pPr>
        <w:pStyle w:val="Heading1"/>
      </w:pPr>
      <w:bookmarkStart w:id="1" w:name="_Toc89093578"/>
      <w:r>
        <w:lastRenderedPageBreak/>
        <w:t>Sprint 1</w:t>
      </w:r>
      <w:bookmarkEnd w:id="1"/>
    </w:p>
    <w:p w14:paraId="13BE5F70" w14:textId="0B33789C" w:rsidR="004A3E81" w:rsidRDefault="004A3E81" w:rsidP="004A3E81">
      <w:pPr>
        <w:pStyle w:val="Heading2"/>
      </w:pPr>
      <w:bookmarkStart w:id="2" w:name="_Toc89093579"/>
      <w:r>
        <w:t>Diagrama de Classes</w:t>
      </w:r>
      <w:bookmarkEnd w:id="2"/>
    </w:p>
    <w:p w14:paraId="50A6B97C" w14:textId="77777777" w:rsidR="00983392" w:rsidRPr="00983392" w:rsidRDefault="00983392" w:rsidP="00983392"/>
    <w:p w14:paraId="6F5BA2C4" w14:textId="717FE185" w:rsidR="004A3E81" w:rsidRDefault="004A3E81" w:rsidP="004A3E81">
      <w:pPr>
        <w:pStyle w:val="Heading2"/>
      </w:pPr>
      <w:bookmarkStart w:id="3" w:name="_Toc89093580"/>
      <w:r>
        <w:t>Análise de Complexidade</w:t>
      </w:r>
      <w:bookmarkEnd w:id="3"/>
    </w:p>
    <w:p w14:paraId="51FBB003" w14:textId="3F9C574E" w:rsidR="00983392" w:rsidRDefault="00983392">
      <w:r>
        <w:br w:type="page"/>
      </w:r>
    </w:p>
    <w:p w14:paraId="710DE85C" w14:textId="3E377B3E" w:rsidR="00983392" w:rsidRDefault="00983392" w:rsidP="00983392">
      <w:pPr>
        <w:pStyle w:val="Heading1"/>
      </w:pPr>
      <w:bookmarkStart w:id="4" w:name="_Toc89093581"/>
      <w:r>
        <w:lastRenderedPageBreak/>
        <w:t>Sprint 2</w:t>
      </w:r>
      <w:bookmarkEnd w:id="4"/>
    </w:p>
    <w:p w14:paraId="3D980D81" w14:textId="2726A875" w:rsidR="00983392" w:rsidRDefault="00983392" w:rsidP="00983392">
      <w:pPr>
        <w:pStyle w:val="Heading2"/>
      </w:pPr>
      <w:bookmarkStart w:id="5" w:name="_Toc89093582"/>
      <w:r>
        <w:t>Diagrama de Classes</w:t>
      </w:r>
      <w:bookmarkEnd w:id="5"/>
    </w:p>
    <w:p w14:paraId="11196540" w14:textId="4B3FE367" w:rsidR="00983392" w:rsidRPr="00983392" w:rsidRDefault="00983392" w:rsidP="00983392">
      <w:r>
        <w:rPr>
          <w:noProof/>
        </w:rPr>
        <w:drawing>
          <wp:inline distT="0" distB="0" distL="0" distR="0" wp14:anchorId="6D03C187" wp14:editId="5AF389BE">
            <wp:extent cx="5274310" cy="3776345"/>
            <wp:effectExtent l="0" t="0" r="2540" b="0"/>
            <wp:docPr id="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417F" w14:textId="77777777" w:rsidR="00983392" w:rsidRPr="00983392" w:rsidRDefault="00983392" w:rsidP="00983392"/>
    <w:p w14:paraId="0D4ADFEA" w14:textId="7231D823" w:rsidR="00983392" w:rsidRPr="0039112F" w:rsidRDefault="00983392" w:rsidP="00983392">
      <w:pPr>
        <w:pStyle w:val="Heading2"/>
        <w:rPr>
          <w:lang w:val="en-US"/>
        </w:rPr>
      </w:pPr>
      <w:bookmarkStart w:id="6" w:name="_Toc89093583"/>
      <w:r w:rsidRPr="0039112F">
        <w:rPr>
          <w:lang w:val="en-US"/>
        </w:rPr>
        <w:t>Análise de Complexidade</w:t>
      </w:r>
      <w:bookmarkEnd w:id="6"/>
    </w:p>
    <w:p w14:paraId="7D3DB08B" w14:textId="5E666C52" w:rsidR="00983392" w:rsidRPr="0039112F" w:rsidRDefault="00983392" w:rsidP="00983392">
      <w:pPr>
        <w:rPr>
          <w:lang w:val="en-US"/>
        </w:rPr>
      </w:pPr>
    </w:p>
    <w:p w14:paraId="1A5680D3" w14:textId="4AE18916" w:rsidR="000F39B7" w:rsidRDefault="000F39B7" w:rsidP="000F39B7">
      <w:pPr>
        <w:pStyle w:val="Heading3"/>
        <w:rPr>
          <w:lang w:val="en-US"/>
        </w:rPr>
      </w:pPr>
      <w:bookmarkStart w:id="7" w:name="_Toc89093584"/>
      <w:r w:rsidRPr="000F39B7">
        <w:rPr>
          <w:lang w:val="en-US"/>
        </w:rPr>
        <w:t>[US201] As a Port manager, I which to import ports from a text file and create a 2D-tree with port locations.</w:t>
      </w:r>
      <w:bookmarkEnd w:id="7"/>
    </w:p>
    <w:p w14:paraId="4954ED9A" w14:textId="75963DD8" w:rsidR="000F39B7" w:rsidRDefault="000F39B7" w:rsidP="000F39B7">
      <w:r w:rsidRPr="000F39B7">
        <w:t xml:space="preserve">De acordo com o </w:t>
      </w:r>
      <w:r>
        <w:t xml:space="preserve">pedido no enunciado, o que se pretende nesta funcionalidade é receber informação de um ficheiro e inserir a mesma numa estrutura adequada. Para isso teremos um processo que irá percorrer todas as linhas do documento indicado. Depois iremos a cada uma das linhas construir o objeto Porto e de seguida inserimos na árvore 2D-Tree. </w:t>
      </w:r>
    </w:p>
    <w:p w14:paraId="1FCF6DC0" w14:textId="2BFB57EB" w:rsidR="000F39B7" w:rsidRDefault="000F39B7" w:rsidP="000F39B7">
      <w:pPr>
        <w:rPr>
          <w:rFonts w:eastAsiaTheme="minorEastAsia"/>
        </w:rPr>
      </w:pPr>
      <w:r>
        <w:t xml:space="preserve">Deste modo, ler a linha e construir o Porto tem complexidade 1 e inserir na 2d-Tree tem complexidade </w:t>
      </w:r>
      <m:oMath>
        <m:r>
          <w:rPr>
            <w:rFonts w:ascii="Cambria Math" w:hAnsi="Cambria Math"/>
          </w:rPr>
          <m:t>log n</m:t>
        </m:r>
      </m:oMath>
      <w:r>
        <w:t xml:space="preserve"> . Como tal a criação desta árvore irá ter no seu pior cenário </w:t>
      </w:r>
      <m:oMath>
        <m:r>
          <w:rPr>
            <w:rFonts w:ascii="Cambria Math" w:hAnsi="Cambria Math"/>
          </w:rPr>
          <m:t>n*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de complexidade temporal.</w:t>
      </w:r>
    </w:p>
    <w:p w14:paraId="64689548" w14:textId="2DB1BA33" w:rsidR="00E95362" w:rsidRPr="000F39B7" w:rsidRDefault="00E95362" w:rsidP="00E95362">
      <w:pPr>
        <w:jc w:val="right"/>
      </w:pPr>
      <w:r>
        <w:rPr>
          <w:rFonts w:eastAsiaTheme="minorEastAsia"/>
        </w:rPr>
        <w:t>Diogo Sá Dias - 1161605</w:t>
      </w:r>
    </w:p>
    <w:p w14:paraId="67CBFA75" w14:textId="17545ADC" w:rsidR="000F39B7" w:rsidRPr="000F39B7" w:rsidRDefault="000F39B7" w:rsidP="000F39B7"/>
    <w:p w14:paraId="1A2E632B" w14:textId="1E5D06DF" w:rsidR="000F39B7" w:rsidRDefault="000F39B7" w:rsidP="000F39B7">
      <w:pPr>
        <w:pStyle w:val="Heading3"/>
        <w:rPr>
          <w:lang w:val="en-US"/>
        </w:rPr>
      </w:pPr>
      <w:bookmarkStart w:id="8" w:name="_Toc89093585"/>
      <w:r w:rsidRPr="000F39B7">
        <w:rPr>
          <w:lang w:val="en-US"/>
        </w:rPr>
        <w:lastRenderedPageBreak/>
        <w:t xml:space="preserve">[US202] As a Traffic manager, I which to find the closest port of a ship given its </w:t>
      </w:r>
      <w:proofErr w:type="spellStart"/>
      <w:r w:rsidRPr="000F39B7">
        <w:rPr>
          <w:lang w:val="en-US"/>
        </w:rPr>
        <w:t>CallSign</w:t>
      </w:r>
      <w:proofErr w:type="spellEnd"/>
      <w:r w:rsidRPr="000F39B7">
        <w:rPr>
          <w:lang w:val="en-US"/>
        </w:rPr>
        <w:t xml:space="preserve">, on a certain </w:t>
      </w:r>
      <w:proofErr w:type="spellStart"/>
      <w:r w:rsidRPr="000F39B7">
        <w:rPr>
          <w:lang w:val="en-US"/>
        </w:rPr>
        <w:t>DateTime</w:t>
      </w:r>
      <w:proofErr w:type="spellEnd"/>
      <w:r w:rsidRPr="000F39B7">
        <w:rPr>
          <w:lang w:val="en-US"/>
        </w:rPr>
        <w:t>.</w:t>
      </w:r>
      <w:bookmarkEnd w:id="8"/>
    </w:p>
    <w:p w14:paraId="71DD5733" w14:textId="31EC0EE9" w:rsidR="0039112F" w:rsidRDefault="0039112F" w:rsidP="0039112F">
      <w:pPr>
        <w:rPr>
          <w:lang w:val="en-US"/>
        </w:rPr>
      </w:pPr>
    </w:p>
    <w:p w14:paraId="4804C368" w14:textId="2DFF9964" w:rsidR="0039112F" w:rsidRDefault="0039112F" w:rsidP="0039112F">
      <w:r w:rsidRPr="0039112F">
        <w:t>De acordo com o enunciado p</w:t>
      </w:r>
      <w:r>
        <w:t xml:space="preserve">retende-se encontrar o porto mais próximo usando a 2D-Tree anteriormente criada. Para isso implementei um método da 2D-Tree designado de </w:t>
      </w:r>
      <w:proofErr w:type="spellStart"/>
      <w:r>
        <w:t>findNearestNeighbour</w:t>
      </w:r>
      <w:proofErr w:type="spellEnd"/>
      <w:r w:rsidR="00E33F4C">
        <w:t>. Esse método vai calcular a distância entre o ponto dado e um nó da 2d-Tree, começando pela raiz e continuando, recursivamente por ambas os ramos da 2d-Tree</w:t>
      </w:r>
      <w:r w:rsidR="00942C56">
        <w:t>. No final guarda a informação do nó mais próximo.</w:t>
      </w:r>
    </w:p>
    <w:p w14:paraId="6F9BBFC2" w14:textId="46A921DB" w:rsidR="00942C56" w:rsidRDefault="00942C56" w:rsidP="0039112F">
      <w:r>
        <w:t xml:space="preserve">Assim esta funcionalidade vai ter, no melhor caso complexidade </w:t>
      </w:r>
      <m:oMath>
        <m:r>
          <w:rPr>
            <w:rFonts w:ascii="Cambria Math" w:hAnsi="Cambria Math"/>
          </w:rPr>
          <m:t>log n</m:t>
        </m:r>
      </m:oMath>
      <w:r>
        <w:rPr>
          <w:rFonts w:eastAsiaTheme="minorEastAsia"/>
        </w:rPr>
        <w:t xml:space="preserve"> e, caso a dimensão da árvore for alta ou a forma como os nós da árvore for especialmente organizada, a complexidade será n.</w:t>
      </w:r>
    </w:p>
    <w:p w14:paraId="35DEF019" w14:textId="44ADACAC" w:rsidR="00942C56" w:rsidRDefault="00942C56" w:rsidP="0039112F"/>
    <w:p w14:paraId="55C62829" w14:textId="77777777" w:rsidR="00942C56" w:rsidRPr="0039112F" w:rsidRDefault="00942C56" w:rsidP="0039112F"/>
    <w:sectPr w:rsidR="00942C56" w:rsidRPr="0039112F" w:rsidSect="0089714F">
      <w:footerReference w:type="defaul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D184" w14:textId="77777777" w:rsidR="00044111" w:rsidRDefault="00044111" w:rsidP="00C6554A">
      <w:pPr>
        <w:spacing w:before="0" w:after="0" w:line="240" w:lineRule="auto"/>
      </w:pPr>
      <w:r>
        <w:separator/>
      </w:r>
    </w:p>
  </w:endnote>
  <w:endnote w:type="continuationSeparator" w:id="0">
    <w:p w14:paraId="78156DE9" w14:textId="77777777" w:rsidR="00044111" w:rsidRDefault="00044111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61095" w14:textId="77777777" w:rsidR="002163EE" w:rsidRDefault="00ED7C44">
    <w:pPr>
      <w:pStyle w:val="Footer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3D2B" w14:textId="77777777" w:rsidR="00044111" w:rsidRDefault="00044111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1CBFA95" w14:textId="77777777" w:rsidR="00044111" w:rsidRDefault="00044111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3141"/>
        </w:tabs>
        <w:ind w:left="3141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1"/>
    <w:rsid w:val="00044111"/>
    <w:rsid w:val="000F39B7"/>
    <w:rsid w:val="002554CD"/>
    <w:rsid w:val="00293B83"/>
    <w:rsid w:val="002B4294"/>
    <w:rsid w:val="00333D0D"/>
    <w:rsid w:val="00353333"/>
    <w:rsid w:val="0039112F"/>
    <w:rsid w:val="004116B5"/>
    <w:rsid w:val="004A3E81"/>
    <w:rsid w:val="004C049F"/>
    <w:rsid w:val="005000E2"/>
    <w:rsid w:val="006A3CE7"/>
    <w:rsid w:val="00762A23"/>
    <w:rsid w:val="0089714F"/>
    <w:rsid w:val="00942C56"/>
    <w:rsid w:val="00983392"/>
    <w:rsid w:val="00A20AE2"/>
    <w:rsid w:val="00C6554A"/>
    <w:rsid w:val="00CA7033"/>
    <w:rsid w:val="00E33F4C"/>
    <w:rsid w:val="00E95362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A5829B"/>
  <w15:chartTrackingRefBased/>
  <w15:docId w15:val="{945DC8DB-5A80-488A-B923-7E7F283E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4A3E81"/>
    <w:pPr>
      <w:spacing w:before="240" w:after="0" w:line="259" w:lineRule="auto"/>
      <w:contextualSpacing w:val="0"/>
      <w:outlineLvl w:val="9"/>
    </w:pPr>
    <w:rPr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3E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3E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0AE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0EBCC-27E4-43CD-A4B6-7CCBCCD48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</Template>
  <TotalTime>76</TotalTime>
  <Pages>6</Pages>
  <Words>509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dias</dc:creator>
  <cp:keywords/>
  <dc:description/>
  <cp:lastModifiedBy>Duarte Dias</cp:lastModifiedBy>
  <cp:revision>5</cp:revision>
  <dcterms:created xsi:type="dcterms:W3CDTF">2021-11-17T15:49:00Z</dcterms:created>
  <dcterms:modified xsi:type="dcterms:W3CDTF">2021-12-03T10:39:00Z</dcterms:modified>
</cp:coreProperties>
</file>